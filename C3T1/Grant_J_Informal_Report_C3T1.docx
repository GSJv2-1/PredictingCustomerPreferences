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D2F6" w14:textId="04698F4F" w:rsidR="008F1CD8" w:rsidRDefault="00E21E6C">
      <w:pPr>
        <w:pStyle w:val="Date"/>
      </w:pPr>
      <w:r>
        <w:t>12</w:t>
      </w:r>
      <w:r w:rsidR="00290889">
        <w:t>/</w:t>
      </w:r>
      <w:r>
        <w:t>21</w:t>
      </w:r>
      <w:r w:rsidR="00290889">
        <w:t>/2021</w:t>
      </w:r>
    </w:p>
    <w:p w14:paraId="4474F9F0" w14:textId="7D502E01" w:rsidR="008F1CD8" w:rsidRDefault="00290889">
      <w:pPr>
        <w:pStyle w:val="Salutation"/>
      </w:pPr>
      <w:r>
        <w:t>Danielle sherman</w:t>
      </w:r>
    </w:p>
    <w:p w14:paraId="56A54C78" w14:textId="0A68D98D" w:rsidR="008F1CD8" w:rsidRDefault="00290889">
      <w:pPr>
        <w:pStyle w:val="Address"/>
      </w:pPr>
      <w:r>
        <w:t>CTO, Blackwell Electronics</w:t>
      </w:r>
    </w:p>
    <w:p w14:paraId="69AFBD51" w14:textId="77777777" w:rsidR="00A20B0E" w:rsidRDefault="00A20B0E" w:rsidP="00290889">
      <w:r>
        <w:t>Overview:</w:t>
      </w:r>
    </w:p>
    <w:p w14:paraId="502C45F7" w14:textId="2766B864" w:rsidR="008F1CD8" w:rsidRDefault="00290889" w:rsidP="00290889">
      <w:r>
        <w:t xml:space="preserve">As per your request, I </w:t>
      </w:r>
      <w:r w:rsidR="00E21E6C">
        <w:t xml:space="preserve">explored R and RStudio.  I utilized two datasets in testing R, the R tutorial Car data and the petal data from the Find the Errors task. </w:t>
      </w:r>
    </w:p>
    <w:p w14:paraId="2ABC996A" w14:textId="27DB3C18" w:rsidR="00E21E6C" w:rsidRDefault="00E21E6C" w:rsidP="00290889">
      <w:r>
        <w:t xml:space="preserve">Installing and setting up R and RStudio was very straight forward and I encountered no issues.  The tutorial was more than adequate as a jumping off point for working in that language.  I would highly recommend incorporating the tutorial in R beginner’s guides.  </w:t>
      </w:r>
      <w:r w:rsidR="009335B4">
        <w:t>Below you will find my predictions concerning how far a certain car can travel based on speed, followed by my predictions concerning the petal length by using the petal’s width.</w:t>
      </w:r>
    </w:p>
    <w:p w14:paraId="08E9DE2A" w14:textId="4080EEAE" w:rsidR="00AA4F18" w:rsidRDefault="00AA4F18" w:rsidP="00E0412E">
      <w:pPr>
        <w:spacing w:before="0"/>
        <w:contextualSpacing/>
      </w:pPr>
      <w:r w:rsidRPr="00C74EB9">
        <w:rPr>
          <w:b/>
          <w:bCs/>
        </w:rPr>
        <w:t>Predictions concerning how far a certain car can travel based on speed</w:t>
      </w:r>
      <w:r>
        <w:t>:</w:t>
      </w:r>
    </w:p>
    <w:p w14:paraId="2D516E11" w14:textId="656CC711" w:rsidR="00AA4F18" w:rsidRDefault="00C74EB9" w:rsidP="00E0412E">
      <w:pPr>
        <w:spacing w:before="0"/>
        <w:contextualSpacing/>
      </w:pPr>
      <w:r>
        <w:t xml:space="preserve">The </w:t>
      </w:r>
      <w:r w:rsidR="00884D14">
        <w:t xml:space="preserve">Multiple R-squared score </w:t>
      </w:r>
      <w:r>
        <w:t>is</w:t>
      </w:r>
      <w:r w:rsidR="00884D14">
        <w:t xml:space="preserve"> 0.9248, which indicates a strong fit.</w:t>
      </w:r>
    </w:p>
    <w:p w14:paraId="27BF025C" w14:textId="2830BDDD" w:rsidR="00884D14" w:rsidRDefault="00884D14" w:rsidP="00E0412E">
      <w:pPr>
        <w:spacing w:before="0"/>
        <w:contextualSpacing/>
      </w:pPr>
      <w:r>
        <w:t xml:space="preserve">The p-value is </w:t>
      </w:r>
      <w:r w:rsidRPr="00884D14">
        <w:t>0.00000000000000022</w:t>
      </w:r>
      <w:r>
        <w:t xml:space="preserve">, which is </w:t>
      </w:r>
      <w:r w:rsidR="005C77E3">
        <w:t xml:space="preserve">less than 0.05 and therefore </w:t>
      </w:r>
      <w:r>
        <w:t>statistically significant.</w:t>
      </w:r>
    </w:p>
    <w:p w14:paraId="2B177D4B" w14:textId="77777777" w:rsidR="005C77E3" w:rsidRDefault="005C77E3" w:rsidP="00E0412E">
      <w:pPr>
        <w:spacing w:before="0"/>
        <w:contextualSpacing/>
        <w:rPr>
          <w:b/>
          <w:bCs/>
        </w:rPr>
      </w:pPr>
    </w:p>
    <w:p w14:paraId="48BCE6E5" w14:textId="14A8CEF0" w:rsidR="00884D14" w:rsidRDefault="005C77E3" w:rsidP="00E0412E">
      <w:pPr>
        <w:spacing w:before="0"/>
        <w:contextualSpacing/>
      </w:pPr>
      <w:r w:rsidRPr="005C77E3">
        <w:rPr>
          <w:b/>
          <w:bCs/>
        </w:rPr>
        <w:t>P</w:t>
      </w:r>
      <w:r w:rsidR="00884D14" w:rsidRPr="005C77E3">
        <w:rPr>
          <w:b/>
          <w:bCs/>
        </w:rPr>
        <w:t>redictions</w:t>
      </w:r>
      <w:r w:rsidR="00884D14">
        <w:t xml:space="preserve">: </w:t>
      </w:r>
    </w:p>
    <w:p w14:paraId="277122E7" w14:textId="6521C9F9" w:rsidR="00FF1547" w:rsidRDefault="00FF1547" w:rsidP="00FF1547">
      <w:pPr>
        <w:spacing w:before="0"/>
        <w:contextualSpacing/>
      </w:pPr>
      <w:r>
        <w:t xml:space="preserve">        </w:t>
      </w:r>
      <w:r>
        <w:t xml:space="preserve">1         </w:t>
      </w:r>
      <w:r>
        <w:tab/>
        <w:t xml:space="preserve">   </w:t>
      </w:r>
      <w:r>
        <w:t xml:space="preserve">2         </w:t>
      </w:r>
      <w:r>
        <w:t xml:space="preserve">      </w:t>
      </w:r>
      <w:r>
        <w:t xml:space="preserve">3         </w:t>
      </w:r>
      <w:r>
        <w:t xml:space="preserve">     </w:t>
      </w:r>
      <w:r>
        <w:t xml:space="preserve">4         </w:t>
      </w:r>
      <w:r>
        <w:t xml:space="preserve">      </w:t>
      </w:r>
      <w:r>
        <w:t xml:space="preserve">5        </w:t>
      </w:r>
      <w:r>
        <w:tab/>
        <w:t xml:space="preserve">      </w:t>
      </w:r>
      <w:r>
        <w:t xml:space="preserve">6         </w:t>
      </w:r>
      <w:r>
        <w:t xml:space="preserve">      </w:t>
      </w:r>
      <w:r>
        <w:t xml:space="preserve">7         </w:t>
      </w:r>
      <w:r>
        <w:t xml:space="preserve">       </w:t>
      </w:r>
      <w:r>
        <w:t xml:space="preserve">8 </w:t>
      </w:r>
    </w:p>
    <w:p w14:paraId="3A54C818" w14:textId="77777777" w:rsidR="00FF1547" w:rsidRDefault="00FF1547" w:rsidP="00FF1547">
      <w:pPr>
        <w:spacing w:before="0"/>
        <w:contextualSpacing/>
      </w:pPr>
      <w:r>
        <w:t>-14.95415 -14.</w:t>
      </w:r>
      <w:proofErr w:type="gramStart"/>
      <w:r>
        <w:t>95415  10.41329</w:t>
      </w:r>
      <w:proofErr w:type="gramEnd"/>
      <w:r>
        <w:t xml:space="preserve">  30.70724  30.70724  35.78073  35.78073  35.78073 </w:t>
      </w:r>
    </w:p>
    <w:p w14:paraId="618D01D4" w14:textId="37385103" w:rsidR="00FF1547" w:rsidRDefault="00FF1547" w:rsidP="00FF1547">
      <w:pPr>
        <w:spacing w:before="0"/>
        <w:contextualSpacing/>
      </w:pPr>
      <w:r>
        <w:t xml:space="preserve">        9        </w:t>
      </w:r>
      <w:r>
        <w:t xml:space="preserve">      </w:t>
      </w:r>
      <w:r>
        <w:t xml:space="preserve">10        </w:t>
      </w:r>
      <w:r>
        <w:t xml:space="preserve">     </w:t>
      </w:r>
      <w:r>
        <w:t xml:space="preserve">11        </w:t>
      </w:r>
      <w:r>
        <w:t xml:space="preserve">    </w:t>
      </w:r>
      <w:r>
        <w:t xml:space="preserve">12        </w:t>
      </w:r>
      <w:r>
        <w:t xml:space="preserve">      </w:t>
      </w:r>
      <w:r>
        <w:t xml:space="preserve">13        </w:t>
      </w:r>
      <w:r>
        <w:t xml:space="preserve">     </w:t>
      </w:r>
      <w:r>
        <w:t xml:space="preserve">14        </w:t>
      </w:r>
      <w:r>
        <w:t xml:space="preserve">    </w:t>
      </w:r>
      <w:r>
        <w:t xml:space="preserve">15 </w:t>
      </w:r>
    </w:p>
    <w:p w14:paraId="0EB54891" w14:textId="798C1C4C" w:rsidR="00FF1547" w:rsidRDefault="00FF1547" w:rsidP="00FF1547">
      <w:pPr>
        <w:spacing w:before="0"/>
        <w:contextualSpacing/>
      </w:pPr>
      <w:r>
        <w:t xml:space="preserve"> </w:t>
      </w:r>
      <w:proofErr w:type="gramStart"/>
      <w:r>
        <w:t>56.07468  56.07468</w:t>
      </w:r>
      <w:proofErr w:type="gramEnd"/>
      <w:r>
        <w:t xml:space="preserve">  61.14817  66.22166  76.36864  86.51561  86.51561</w:t>
      </w:r>
    </w:p>
    <w:p w14:paraId="534C533C" w14:textId="77777777" w:rsidR="00C74EB9" w:rsidRDefault="00C74EB9" w:rsidP="00E0412E">
      <w:pPr>
        <w:spacing w:before="0"/>
        <w:contextualSpacing/>
      </w:pPr>
    </w:p>
    <w:p w14:paraId="175EFDD6" w14:textId="35A6991A" w:rsidR="00AA4F18" w:rsidRDefault="00C74EB9" w:rsidP="00E0412E">
      <w:pPr>
        <w:spacing w:before="0"/>
        <w:contextualSpacing/>
      </w:pPr>
      <w:r>
        <w:t>The predictions show that the higher the car’s speed, the father the distance traveled.</w:t>
      </w:r>
    </w:p>
    <w:p w14:paraId="0EB44ACF" w14:textId="77777777" w:rsidR="00C74EB9" w:rsidRDefault="00C74EB9" w:rsidP="00E0412E">
      <w:pPr>
        <w:spacing w:before="0"/>
        <w:contextualSpacing/>
      </w:pPr>
    </w:p>
    <w:p w14:paraId="5DFA003F" w14:textId="1F5803A5" w:rsidR="00AA4F18" w:rsidRDefault="00AA4F18" w:rsidP="00E0412E">
      <w:pPr>
        <w:spacing w:before="0"/>
        <w:contextualSpacing/>
      </w:pPr>
      <w:r w:rsidRPr="00C74EB9">
        <w:rPr>
          <w:b/>
          <w:bCs/>
        </w:rPr>
        <w:lastRenderedPageBreak/>
        <w:t>Predictions concerning the petal length through using the petal’s width</w:t>
      </w:r>
      <w:r>
        <w:t>:</w:t>
      </w:r>
    </w:p>
    <w:p w14:paraId="0E908D1D" w14:textId="3E14E64C" w:rsidR="005C77E3" w:rsidRDefault="005C77E3" w:rsidP="00E0412E">
      <w:pPr>
        <w:spacing w:before="0"/>
        <w:contextualSpacing/>
      </w:pPr>
      <w:r>
        <w:t>The Multiple R-squared score is 0.0895, which does not indicate a strong fit.</w:t>
      </w:r>
    </w:p>
    <w:p w14:paraId="016B83B8" w14:textId="1BE91F9A" w:rsidR="005C77E3" w:rsidRDefault="005C77E3" w:rsidP="00E0412E">
      <w:pPr>
        <w:spacing w:before="0"/>
        <w:contextualSpacing/>
      </w:pPr>
      <w:r>
        <w:t>The p-value is 0.08083, which is greater than 0.05 and therefore the Independent Variable has no effect on the Dependent Variable.</w:t>
      </w:r>
    </w:p>
    <w:p w14:paraId="7574B36B" w14:textId="23ED9029" w:rsidR="005C77E3" w:rsidRDefault="005C77E3" w:rsidP="00E0412E">
      <w:pPr>
        <w:spacing w:before="0"/>
        <w:contextualSpacing/>
      </w:pPr>
      <w:r w:rsidRPr="005C77E3">
        <w:rPr>
          <w:b/>
          <w:bCs/>
        </w:rPr>
        <w:t>Predictions</w:t>
      </w:r>
      <w:r>
        <w:t>:</w:t>
      </w:r>
    </w:p>
    <w:p w14:paraId="684B0A5D" w14:textId="7CF0444D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   </w:t>
      </w:r>
      <w:r w:rsidRPr="005C77E3">
        <w:rPr>
          <w:sz w:val="18"/>
          <w:szCs w:val="18"/>
        </w:rPr>
        <w:t xml:space="preserve">1         </w:t>
      </w:r>
      <w:r w:rsidRPr="005C77E3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2         </w:t>
      </w:r>
      <w:r w:rsidRPr="005C77E3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3        </w:t>
      </w:r>
      <w:r w:rsidRPr="005C77E3">
        <w:rPr>
          <w:sz w:val="18"/>
          <w:szCs w:val="18"/>
        </w:rPr>
        <w:t xml:space="preserve">        </w:t>
      </w:r>
      <w:r w:rsidRPr="005C77E3">
        <w:rPr>
          <w:sz w:val="18"/>
          <w:szCs w:val="18"/>
        </w:rPr>
        <w:t xml:space="preserve"> 4         </w:t>
      </w:r>
      <w:r w:rsidRPr="005C77E3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</w:t>
      </w:r>
      <w:r w:rsidRPr="005C77E3">
        <w:rPr>
          <w:sz w:val="18"/>
          <w:szCs w:val="18"/>
        </w:rPr>
        <w:t xml:space="preserve"> </w:t>
      </w:r>
      <w:r w:rsidRPr="005C77E3">
        <w:rPr>
          <w:sz w:val="18"/>
          <w:szCs w:val="18"/>
        </w:rPr>
        <w:t xml:space="preserve">5 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6         </w:t>
      </w:r>
      <w:r>
        <w:rPr>
          <w:sz w:val="18"/>
          <w:szCs w:val="18"/>
        </w:rPr>
        <w:t xml:space="preserve">        </w:t>
      </w:r>
      <w:r w:rsidRPr="005C77E3">
        <w:rPr>
          <w:sz w:val="18"/>
          <w:szCs w:val="18"/>
        </w:rPr>
        <w:t xml:space="preserve">7        </w:t>
      </w:r>
      <w:r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 8         </w:t>
      </w:r>
      <w:r>
        <w:rPr>
          <w:sz w:val="18"/>
          <w:szCs w:val="18"/>
        </w:rPr>
        <w:t xml:space="preserve">        </w:t>
      </w:r>
      <w:r w:rsidRPr="005C77E3">
        <w:rPr>
          <w:sz w:val="18"/>
          <w:szCs w:val="18"/>
        </w:rPr>
        <w:t xml:space="preserve">9        </w:t>
      </w:r>
      <w:r>
        <w:rPr>
          <w:sz w:val="18"/>
          <w:szCs w:val="18"/>
        </w:rPr>
        <w:t xml:space="preserve">        </w:t>
      </w:r>
      <w:r w:rsidRPr="005C77E3">
        <w:rPr>
          <w:sz w:val="18"/>
          <w:szCs w:val="18"/>
        </w:rPr>
        <w:t xml:space="preserve">10        </w:t>
      </w:r>
      <w:r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11 </w:t>
      </w:r>
    </w:p>
    <w:p w14:paraId="21D98ED8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0.2204113 0.2204113 0.2666838 0.2358355 0.2204113 0.2358355 0.2358355 0.1587147 0.2204113 0.2358355 0.2204113 </w:t>
      </w:r>
    </w:p>
    <w:p w14:paraId="3249AE04" w14:textId="713B9212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 12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13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14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15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16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17        </w:t>
      </w:r>
      <w:r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18        </w:t>
      </w:r>
      <w:r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19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20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21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22 </w:t>
      </w:r>
    </w:p>
    <w:p w14:paraId="4FA5961C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0.2049871 0.2512596 0.2204113 0.2512596 0.7294087 0.6985604 0.7602571 0.6214396 0.7139846 0.6985604 0.7294087 </w:t>
      </w:r>
    </w:p>
    <w:p w14:paraId="1E7C9507" w14:textId="7458F4A4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 23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24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25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26        </w:t>
      </w:r>
      <w:r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27        </w:t>
      </w:r>
      <w:r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28        </w:t>
      </w:r>
      <w:r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29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30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31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32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33 </w:t>
      </w:r>
    </w:p>
    <w:p w14:paraId="2C6DF3C1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0.5134704 0.7139846 0.6060154 0.5443188 0.6522879 0.6214396 0.7294087 0.5597429 0.6831362 0.6985604 0.6368638 </w:t>
      </w:r>
    </w:p>
    <w:p w14:paraId="112CEE29" w14:textId="7296228E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 34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35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36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37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38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39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40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41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42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43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44 </w:t>
      </w:r>
    </w:p>
    <w:p w14:paraId="03B95378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0.6985604 0.6060154 0.7448329 0.6214396 0.7602571 0.7294087 0.6677121 0.6831362 0.7448329 0.7756812 0.6985604 </w:t>
      </w:r>
    </w:p>
    <w:p w14:paraId="77C3DB63" w14:textId="67526DA9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 45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46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47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 48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49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50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51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52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53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54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55 </w:t>
      </w:r>
    </w:p>
    <w:p w14:paraId="2FC45908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0.5443188 0.5905913 0.5751671 0.6060154 0.7911054 0.6985604 0.6985604 0.7294087 0.6831362 0.6368638 0.6214396 </w:t>
      </w:r>
    </w:p>
    <w:p w14:paraId="1A984952" w14:textId="3D259F06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 56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57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58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59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60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61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62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63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64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65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66 </w:t>
      </w:r>
    </w:p>
    <w:p w14:paraId="5F419838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0.6831362 0.7139846 0.6214396 0.5134704 0.6522879 0.6522879 0.6522879 0.6677121 0.4671979 0.6368638 0.9299229 </w:t>
      </w:r>
    </w:p>
    <w:p w14:paraId="7279767B" w14:textId="4E0D1A84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 67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68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69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70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71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72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73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74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75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76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77 </w:t>
      </w:r>
    </w:p>
    <w:p w14:paraId="38C33A3B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0.7911054 0.9144987 0.8682262 0.8990746 1.0224679 0.6985604 0.9761954 0.8990746 0.9453470 0.7911054 0.8219537 </w:t>
      </w:r>
    </w:p>
    <w:p w14:paraId="349DB27D" w14:textId="697632C6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 78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79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80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81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82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83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84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85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86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87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88 </w:t>
      </w:r>
    </w:p>
    <w:p w14:paraId="20D54313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0.8528021 0.7756812 0.7911054 0.8219537 0.8528021 1.0378920 1.0687404 0.7756812 0.8836504 0.7602571 1.0378920 </w:t>
      </w:r>
    </w:p>
    <w:p w14:paraId="307AE554" w14:textId="5F598EFC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 89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90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91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92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93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94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95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96        </w:t>
      </w:r>
      <w:r w:rsidR="00D61CAC">
        <w:rPr>
          <w:sz w:val="18"/>
          <w:szCs w:val="18"/>
        </w:rPr>
        <w:t xml:space="preserve">       </w:t>
      </w:r>
      <w:r w:rsidRPr="005C77E3">
        <w:rPr>
          <w:sz w:val="18"/>
          <w:szCs w:val="18"/>
        </w:rPr>
        <w:t xml:space="preserve">97 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98 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99 </w:t>
      </w:r>
    </w:p>
    <w:p w14:paraId="75BC8E8B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0.7602571 0.8836504 0.9299229 0.7448329 0.7602571 0.8682262 0.8990746 0.9453470 0.9916195 0.8682262 0.7911054 </w:t>
      </w:r>
    </w:p>
    <w:p w14:paraId="5DB57231" w14:textId="65EB92A0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100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101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102       </w:t>
      </w:r>
      <w:r w:rsidR="00D61CAC">
        <w:rPr>
          <w:sz w:val="18"/>
          <w:szCs w:val="18"/>
        </w:rPr>
        <w:t xml:space="preserve">    </w:t>
      </w:r>
      <w:r w:rsidRPr="005C77E3">
        <w:rPr>
          <w:sz w:val="18"/>
          <w:szCs w:val="18"/>
        </w:rPr>
        <w:t xml:space="preserve">103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104       </w:t>
      </w:r>
      <w:r w:rsidR="00D61CAC">
        <w:rPr>
          <w:sz w:val="18"/>
          <w:szCs w:val="18"/>
        </w:rPr>
        <w:t xml:space="preserve">    </w:t>
      </w:r>
      <w:r w:rsidRPr="005C77E3">
        <w:rPr>
          <w:sz w:val="18"/>
          <w:szCs w:val="18"/>
        </w:rPr>
        <w:t xml:space="preserve">105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106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107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108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109       </w:t>
      </w:r>
      <w:r w:rsidR="00D61CAC">
        <w:rPr>
          <w:sz w:val="18"/>
          <w:szCs w:val="18"/>
        </w:rPr>
        <w:t xml:space="preserve">    </w:t>
      </w:r>
      <w:r w:rsidRPr="005C77E3">
        <w:rPr>
          <w:sz w:val="18"/>
          <w:szCs w:val="18"/>
        </w:rPr>
        <w:t xml:space="preserve">110 </w:t>
      </w:r>
    </w:p>
    <w:p w14:paraId="14EA99D8" w14:textId="77777777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0.8682262 0.9453470 0.8682262 0.8528021 0.7448329 0.8373779 0.8682262 0.7911054 0.7911054 0.9144987 0.8836504 </w:t>
      </w:r>
    </w:p>
    <w:p w14:paraId="071CB75C" w14:textId="2AC1D544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 xml:space="preserve">      111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112       </w:t>
      </w:r>
      <w:r w:rsidR="00D61CAC">
        <w:rPr>
          <w:sz w:val="18"/>
          <w:szCs w:val="18"/>
        </w:rPr>
        <w:t xml:space="preserve">      </w:t>
      </w:r>
      <w:r w:rsidRPr="005C77E3">
        <w:rPr>
          <w:sz w:val="18"/>
          <w:szCs w:val="18"/>
        </w:rPr>
        <w:t xml:space="preserve">113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114       </w:t>
      </w:r>
      <w:r w:rsidR="00D61CAC">
        <w:rPr>
          <w:sz w:val="18"/>
          <w:szCs w:val="18"/>
        </w:rPr>
        <w:t xml:space="preserve">     </w:t>
      </w:r>
      <w:r w:rsidRPr="005C77E3">
        <w:rPr>
          <w:sz w:val="18"/>
          <w:szCs w:val="18"/>
        </w:rPr>
        <w:t xml:space="preserve">115 </w:t>
      </w:r>
    </w:p>
    <w:p w14:paraId="6BC04883" w14:textId="73B2E743" w:rsidR="005C77E3" w:rsidRPr="005C77E3" w:rsidRDefault="005C77E3" w:rsidP="005C77E3">
      <w:pPr>
        <w:spacing w:before="0"/>
        <w:contextualSpacing/>
        <w:rPr>
          <w:sz w:val="18"/>
          <w:szCs w:val="18"/>
        </w:rPr>
      </w:pPr>
      <w:r w:rsidRPr="005C77E3">
        <w:rPr>
          <w:sz w:val="18"/>
          <w:szCs w:val="18"/>
        </w:rPr>
        <w:t>0.8065296 0.7756812 0.8065296 0.8373779 0.7911054</w:t>
      </w:r>
    </w:p>
    <w:p w14:paraId="3DFD7BBE" w14:textId="77777777" w:rsidR="00AA4F18" w:rsidRDefault="00AA4F18" w:rsidP="00E0412E">
      <w:pPr>
        <w:spacing w:before="0"/>
        <w:contextualSpacing/>
      </w:pPr>
    </w:p>
    <w:p w14:paraId="0B20AACE" w14:textId="2FCD998C" w:rsidR="00AA4F18" w:rsidRDefault="00D05D56" w:rsidP="00E0412E">
      <w:pPr>
        <w:spacing w:before="0"/>
        <w:contextualSpacing/>
      </w:pPr>
      <w:r>
        <w:t>Based on the model results the predictions are not very reliable.</w:t>
      </w:r>
    </w:p>
    <w:p w14:paraId="7D886B6B" w14:textId="318E8DCB" w:rsidR="00D05D56" w:rsidRDefault="00D05D56" w:rsidP="00E0412E">
      <w:pPr>
        <w:spacing w:before="0"/>
        <w:contextualSpacing/>
      </w:pPr>
      <w:r>
        <w:t xml:space="preserve">Regarding the errors in the script, I identified many errors in syntax before even running the code.  I was able to fix the majority of errors by going through the tutorial.  I included the </w:t>
      </w:r>
      <w:proofErr w:type="spellStart"/>
      <w:r>
        <w:t>pylr</w:t>
      </w:r>
      <w:proofErr w:type="spellEnd"/>
      <w:r>
        <w:t xml:space="preserve"> library in order to change the </w:t>
      </w:r>
      <w:proofErr w:type="spellStart"/>
      <w:r>
        <w:t>Setosa</w:t>
      </w:r>
      <w:proofErr w:type="spellEnd"/>
      <w:r>
        <w:t xml:space="preserve">, Versicolor, and Virginica to 1, 2, and 3, respectively.  </w:t>
      </w:r>
      <w:r w:rsidR="00994CB2">
        <w:t>After implementing these changes</w:t>
      </w:r>
      <w:r>
        <w:t xml:space="preserve">, I was able to generate a histogram of </w:t>
      </w:r>
      <w:r w:rsidR="00994CB2">
        <w:t>the Species column. The most important lesson learned was getting acquainted with RStudio and R syntax.</w:t>
      </w:r>
    </w:p>
    <w:p w14:paraId="6F952BC1" w14:textId="77777777" w:rsidR="00994CB2" w:rsidRDefault="00994CB2" w:rsidP="00BB5B52"/>
    <w:p w14:paraId="02D7A526" w14:textId="596E17D5" w:rsidR="008F1CD8" w:rsidRDefault="009B3FD3" w:rsidP="00BB5B52">
      <w:r>
        <w:t>GRANT JOHNSON</w:t>
      </w:r>
    </w:p>
    <w:sectPr w:rsidR="008F1CD8">
      <w:footerReference w:type="default" r:id="rId10"/>
      <w:footerReference w:type="first" r:id="rId11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CFED" w14:textId="77777777" w:rsidR="00EB1E85" w:rsidRDefault="00EB1E85">
      <w:pPr>
        <w:spacing w:before="0" w:after="0" w:line="240" w:lineRule="auto"/>
      </w:pPr>
      <w:r>
        <w:separator/>
      </w:r>
    </w:p>
    <w:p w14:paraId="2E519A14" w14:textId="77777777" w:rsidR="00EB1E85" w:rsidRDefault="00EB1E85"/>
    <w:p w14:paraId="0B90C916" w14:textId="77777777" w:rsidR="00EB1E85" w:rsidRDefault="00EB1E85"/>
    <w:p w14:paraId="4C7EFFF9" w14:textId="77777777" w:rsidR="00EB1E85" w:rsidRDefault="00EB1E85"/>
  </w:endnote>
  <w:endnote w:type="continuationSeparator" w:id="0">
    <w:p w14:paraId="00E2D5A8" w14:textId="77777777" w:rsidR="00EB1E85" w:rsidRDefault="00EB1E85">
      <w:pPr>
        <w:spacing w:before="0" w:after="0" w:line="240" w:lineRule="auto"/>
      </w:pPr>
      <w:r>
        <w:continuationSeparator/>
      </w:r>
    </w:p>
    <w:p w14:paraId="192B45C8" w14:textId="77777777" w:rsidR="00EB1E85" w:rsidRDefault="00EB1E85"/>
    <w:p w14:paraId="2C20C288" w14:textId="77777777" w:rsidR="00EB1E85" w:rsidRDefault="00EB1E85"/>
    <w:p w14:paraId="7FD39536" w14:textId="77777777" w:rsidR="00EB1E85" w:rsidRDefault="00EB1E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9F1DB" w14:textId="77777777" w:rsidR="008F1CD8" w:rsidRDefault="00350D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9A18" w14:textId="459B1E9D" w:rsidR="008F1CD8" w:rsidRDefault="009D577D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15F1" w14:textId="77777777" w:rsidR="00EB1E85" w:rsidRDefault="00EB1E85">
      <w:pPr>
        <w:spacing w:before="0" w:after="0" w:line="240" w:lineRule="auto"/>
      </w:pPr>
      <w:r>
        <w:separator/>
      </w:r>
    </w:p>
    <w:p w14:paraId="13F78117" w14:textId="77777777" w:rsidR="00EB1E85" w:rsidRDefault="00EB1E85"/>
    <w:p w14:paraId="19200E39" w14:textId="77777777" w:rsidR="00EB1E85" w:rsidRDefault="00EB1E85"/>
    <w:p w14:paraId="7DCE6364" w14:textId="77777777" w:rsidR="00EB1E85" w:rsidRDefault="00EB1E85"/>
  </w:footnote>
  <w:footnote w:type="continuationSeparator" w:id="0">
    <w:p w14:paraId="1CE250A8" w14:textId="77777777" w:rsidR="00EB1E85" w:rsidRDefault="00EB1E85">
      <w:pPr>
        <w:spacing w:before="0" w:after="0" w:line="240" w:lineRule="auto"/>
      </w:pPr>
      <w:r>
        <w:continuationSeparator/>
      </w:r>
    </w:p>
    <w:p w14:paraId="313D11A0" w14:textId="77777777" w:rsidR="00EB1E85" w:rsidRDefault="00EB1E85"/>
    <w:p w14:paraId="0EDA03BD" w14:textId="77777777" w:rsidR="00EB1E85" w:rsidRDefault="00EB1E85"/>
    <w:p w14:paraId="5CCE309E" w14:textId="77777777" w:rsidR="00EB1E85" w:rsidRDefault="00EB1E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F4F"/>
    <w:multiLevelType w:val="hybridMultilevel"/>
    <w:tmpl w:val="C6D0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57F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7650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89"/>
    <w:rsid w:val="00047698"/>
    <w:rsid w:val="00051455"/>
    <w:rsid w:val="00066F45"/>
    <w:rsid w:val="000775EA"/>
    <w:rsid w:val="001B52FB"/>
    <w:rsid w:val="002810AA"/>
    <w:rsid w:val="00290889"/>
    <w:rsid w:val="002C66AD"/>
    <w:rsid w:val="00350DD4"/>
    <w:rsid w:val="00354355"/>
    <w:rsid w:val="0037051E"/>
    <w:rsid w:val="003F2926"/>
    <w:rsid w:val="003F2BA3"/>
    <w:rsid w:val="00413B6C"/>
    <w:rsid w:val="004253E0"/>
    <w:rsid w:val="004B40AE"/>
    <w:rsid w:val="004C3B63"/>
    <w:rsid w:val="004D52B3"/>
    <w:rsid w:val="0054113F"/>
    <w:rsid w:val="0054677F"/>
    <w:rsid w:val="00586F0C"/>
    <w:rsid w:val="005C77E3"/>
    <w:rsid w:val="00605232"/>
    <w:rsid w:val="0063585B"/>
    <w:rsid w:val="00782841"/>
    <w:rsid w:val="007832ED"/>
    <w:rsid w:val="007923B8"/>
    <w:rsid w:val="008202A0"/>
    <w:rsid w:val="00884748"/>
    <w:rsid w:val="00884D14"/>
    <w:rsid w:val="008F1CD8"/>
    <w:rsid w:val="00922CBB"/>
    <w:rsid w:val="009335B4"/>
    <w:rsid w:val="0096657E"/>
    <w:rsid w:val="00994CB2"/>
    <w:rsid w:val="009B3FD3"/>
    <w:rsid w:val="009D577D"/>
    <w:rsid w:val="00A20B0E"/>
    <w:rsid w:val="00A25107"/>
    <w:rsid w:val="00AA4F18"/>
    <w:rsid w:val="00B148D6"/>
    <w:rsid w:val="00B570A0"/>
    <w:rsid w:val="00BB5B52"/>
    <w:rsid w:val="00BC6C63"/>
    <w:rsid w:val="00C74EB9"/>
    <w:rsid w:val="00CA072B"/>
    <w:rsid w:val="00CB01D8"/>
    <w:rsid w:val="00CB2468"/>
    <w:rsid w:val="00D05D56"/>
    <w:rsid w:val="00D411D9"/>
    <w:rsid w:val="00D61CAC"/>
    <w:rsid w:val="00DC55F4"/>
    <w:rsid w:val="00DD68E5"/>
    <w:rsid w:val="00E0412E"/>
    <w:rsid w:val="00E12784"/>
    <w:rsid w:val="00E21E6C"/>
    <w:rsid w:val="00E353B8"/>
    <w:rsid w:val="00EB1E85"/>
    <w:rsid w:val="00ED698B"/>
    <w:rsid w:val="00EF49D8"/>
    <w:rsid w:val="00F24574"/>
    <w:rsid w:val="00F86A53"/>
    <w:rsid w:val="00FB5370"/>
    <w:rsid w:val="00FC4ED2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CE7DC"/>
  <w15:chartTrackingRefBased/>
  <w15:docId w15:val="{C0A290A9-DEF4-B941-9307-5AD82153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A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9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j/Library/Containers/com.microsoft.Word/Data/Library/Application%20Support/Microsoft/Office/16.0/DTS/en-US%7b8DD5AA5A-AFAE-B04E-B189-FD4FE8814FE9%7d/%7bDDD29EC1-91F1-C647-B469-F5C7946E0E81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{DDD29EC1-91F1-C647-B469-F5C7946E0E81}tf10002073.dotx</Template>
  <TotalTime>49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2022-01-03T00:21:00Z</dcterms:created>
  <dcterms:modified xsi:type="dcterms:W3CDTF">2022-01-03T02:17:00Z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