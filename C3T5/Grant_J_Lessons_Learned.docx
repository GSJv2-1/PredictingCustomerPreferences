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D2F6" w14:textId="36EB0347" w:rsidR="008F1CD8" w:rsidRDefault="00551CBC">
      <w:pPr>
        <w:pStyle w:val="Date"/>
      </w:pPr>
      <w:r>
        <w:t>2</w:t>
      </w:r>
      <w:r w:rsidR="00290889">
        <w:t>/</w:t>
      </w:r>
      <w:r>
        <w:t>08</w:t>
      </w:r>
      <w:r w:rsidR="00290889">
        <w:t>/202</w:t>
      </w:r>
      <w:r w:rsidR="00956233">
        <w:t>2</w:t>
      </w:r>
    </w:p>
    <w:p w14:paraId="4474F9F0" w14:textId="7D502E01" w:rsidR="008F1CD8" w:rsidRDefault="00290889">
      <w:pPr>
        <w:pStyle w:val="Salutation"/>
      </w:pPr>
      <w:r>
        <w:t>Danielle sherman</w:t>
      </w:r>
    </w:p>
    <w:p w14:paraId="56A54C78" w14:textId="0A68D98D" w:rsidR="008F1CD8" w:rsidRDefault="00290889">
      <w:pPr>
        <w:pStyle w:val="Address"/>
      </w:pPr>
      <w:r>
        <w:t>CTO, Blackwell Electronics</w:t>
      </w:r>
    </w:p>
    <w:p w14:paraId="69AFBD51" w14:textId="77777777" w:rsidR="00A20B0E" w:rsidRDefault="00A20B0E" w:rsidP="00290889">
      <w:r>
        <w:t>Overview:</w:t>
      </w:r>
    </w:p>
    <w:p w14:paraId="2ABC996A" w14:textId="5B44B545" w:rsidR="00E21E6C" w:rsidRPr="00A61275" w:rsidRDefault="00290889" w:rsidP="00956233">
      <w:pPr>
        <w:rPr>
          <w:sz w:val="20"/>
          <w:szCs w:val="20"/>
        </w:rPr>
      </w:pPr>
      <w:r w:rsidRPr="00A61275">
        <w:rPr>
          <w:sz w:val="20"/>
          <w:szCs w:val="20"/>
        </w:rPr>
        <w:t xml:space="preserve">As per your request, </w:t>
      </w:r>
      <w:r w:rsidR="00956233" w:rsidRPr="00A61275">
        <w:rPr>
          <w:sz w:val="20"/>
          <w:szCs w:val="20"/>
        </w:rPr>
        <w:t xml:space="preserve">I </w:t>
      </w:r>
      <w:r w:rsidR="005565F2">
        <w:rPr>
          <w:sz w:val="20"/>
          <w:szCs w:val="20"/>
        </w:rPr>
        <w:t>have compiled a “lessons learned” report detailing the technical take-aways dealing with R.  To be more specific, utilizing R to answers a series of analytical and predictive tasks in classification, regression, and market basket analysis.</w:t>
      </w:r>
      <w:r w:rsidR="002266C1">
        <w:rPr>
          <w:sz w:val="20"/>
          <w:szCs w:val="20"/>
        </w:rPr>
        <w:t xml:space="preserve">  </w:t>
      </w:r>
    </w:p>
    <w:p w14:paraId="08E9DE2A" w14:textId="4F2D1361" w:rsidR="00AA4F18" w:rsidRDefault="005565F2" w:rsidP="00E0412E">
      <w:pPr>
        <w:spacing w:before="0"/>
        <w:contextualSpacing/>
      </w:pPr>
      <w:r>
        <w:rPr>
          <w:b/>
          <w:bCs/>
        </w:rPr>
        <w:t>Classification</w:t>
      </w:r>
      <w:r w:rsidR="002266C1">
        <w:rPr>
          <w:b/>
          <w:bCs/>
        </w:rPr>
        <w:t xml:space="preserve"> (Brand prediction)</w:t>
      </w:r>
      <w:r w:rsidR="00AA4F18">
        <w:t>:</w:t>
      </w:r>
    </w:p>
    <w:p w14:paraId="5D801D1D" w14:textId="5FCD4AFB" w:rsidR="006E5DB9" w:rsidRDefault="00736F48" w:rsidP="006E5DB9">
      <w:pPr>
        <w:spacing w:before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This task consisted of running and optimizing different decision tree classification methods.  Specifically, I ran and optimized models using the following methods: C5.0, </w:t>
      </w:r>
      <w:proofErr w:type="spellStart"/>
      <w:r>
        <w:rPr>
          <w:sz w:val="20"/>
          <w:szCs w:val="20"/>
        </w:rPr>
        <w:t>RandomForest</w:t>
      </w:r>
      <w:proofErr w:type="spellEnd"/>
      <w:r>
        <w:rPr>
          <w:sz w:val="20"/>
          <w:szCs w:val="20"/>
        </w:rPr>
        <w:t>, Stochastic Gradient Boosting, and Partial Least Squares.</w:t>
      </w:r>
      <w:r w:rsidR="002266C1">
        <w:rPr>
          <w:sz w:val="20"/>
          <w:szCs w:val="20"/>
        </w:rPr>
        <w:t xml:space="preserve">  The Stochastic Gradient Boosting models yielded the best results.  </w:t>
      </w:r>
    </w:p>
    <w:p w14:paraId="61C2726C" w14:textId="7BAC8102" w:rsidR="002266C1" w:rsidRDefault="002266C1" w:rsidP="006E5DB9">
      <w:pPr>
        <w:spacing w:before="0"/>
        <w:contextualSpacing/>
        <w:rPr>
          <w:sz w:val="20"/>
          <w:szCs w:val="20"/>
        </w:rPr>
      </w:pPr>
    </w:p>
    <w:p w14:paraId="23DE1986" w14:textId="40FDB0D1" w:rsidR="002266C1" w:rsidRDefault="002266C1" w:rsidP="006E5DB9">
      <w:pPr>
        <w:spacing w:before="0"/>
        <w:contextualSpacing/>
        <w:rPr>
          <w:sz w:val="20"/>
          <w:szCs w:val="20"/>
        </w:rPr>
      </w:pPr>
      <w:r>
        <w:rPr>
          <w:sz w:val="20"/>
          <w:szCs w:val="20"/>
        </w:rPr>
        <w:t>The task was very helpful and informative in terms of working with problems that require regression modeling.  I will note that working with corrupt data is not ideal, but that’s how data is, not always uniform.</w:t>
      </w:r>
    </w:p>
    <w:p w14:paraId="5F750882" w14:textId="77777777" w:rsidR="002266C1" w:rsidRPr="00A61275" w:rsidRDefault="002266C1" w:rsidP="006E5DB9">
      <w:pPr>
        <w:spacing w:before="0"/>
        <w:contextualSpacing/>
        <w:rPr>
          <w:sz w:val="20"/>
          <w:szCs w:val="20"/>
        </w:rPr>
      </w:pPr>
    </w:p>
    <w:p w14:paraId="4A278BE6" w14:textId="3A2C757A" w:rsidR="006E5DB9" w:rsidRDefault="002266C1" w:rsidP="006E5DB9">
      <w:pPr>
        <w:spacing w:before="0"/>
        <w:contextualSpacing/>
      </w:pPr>
      <w:r>
        <w:rPr>
          <w:b/>
          <w:bCs/>
        </w:rPr>
        <w:t>Multiple Regression in R</w:t>
      </w:r>
      <w:r w:rsidR="006E5DB9">
        <w:t>:</w:t>
      </w:r>
    </w:p>
    <w:p w14:paraId="323A6372" w14:textId="5C2A3915" w:rsidR="00270B63" w:rsidRDefault="002266C1" w:rsidP="00270B63">
      <w:pPr>
        <w:spacing w:before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This task entailed the analysis of provided historical sales reports and the creation of predictive regression models to forecast the sales volume for select product types.  I utilized the following methods: Random Forest Regression, which Quantile Random Forest performing the best, Support Vector Machine Regression, with no reliable models, and Gradient Boosting (Regression), with </w:t>
      </w:r>
      <w:r w:rsidR="008A5FFF">
        <w:rPr>
          <w:sz w:val="20"/>
          <w:szCs w:val="20"/>
        </w:rPr>
        <w:t>no reliable models.</w:t>
      </w:r>
    </w:p>
    <w:p w14:paraId="17797D6F" w14:textId="2ACDC53F" w:rsidR="008A5FFF" w:rsidRDefault="008A5FFF" w:rsidP="00270B63">
      <w:pPr>
        <w:spacing w:before="0"/>
        <w:contextualSpacing/>
        <w:rPr>
          <w:sz w:val="20"/>
          <w:szCs w:val="20"/>
        </w:rPr>
      </w:pPr>
    </w:p>
    <w:p w14:paraId="3314C506" w14:textId="5041F425" w:rsidR="008A5FFF" w:rsidRDefault="008A5FFF" w:rsidP="00270B63">
      <w:pPr>
        <w:spacing w:before="0"/>
        <w:contextualSpacing/>
        <w:rPr>
          <w:sz w:val="20"/>
          <w:szCs w:val="20"/>
        </w:rPr>
      </w:pPr>
      <w:r>
        <w:rPr>
          <w:sz w:val="20"/>
          <w:szCs w:val="20"/>
        </w:rPr>
        <w:t>The specific issues with SVM and GBM models was documented in an early reply, but the biggest issue was the negative values within the models, which is an indicator of a poor prediction.</w:t>
      </w:r>
    </w:p>
    <w:p w14:paraId="3EAB7DC6" w14:textId="2C17F243" w:rsidR="008A5FFF" w:rsidRDefault="008A5FFF" w:rsidP="00270B63">
      <w:pPr>
        <w:spacing w:before="0"/>
        <w:contextualSpacing/>
        <w:rPr>
          <w:sz w:val="20"/>
          <w:szCs w:val="20"/>
        </w:rPr>
      </w:pPr>
    </w:p>
    <w:p w14:paraId="2DB5B6CD" w14:textId="16EF5FE6" w:rsidR="008A5FFF" w:rsidRDefault="008A5FFF" w:rsidP="00270B63">
      <w:pPr>
        <w:spacing w:before="0"/>
        <w:contextualSpacing/>
        <w:rPr>
          <w:sz w:val="20"/>
          <w:szCs w:val="20"/>
        </w:rPr>
      </w:pPr>
      <w:r>
        <w:rPr>
          <w:sz w:val="20"/>
          <w:szCs w:val="20"/>
        </w:rPr>
        <w:t>The task provided a chance to practice regression modeling with caret in R.  I enjoyed the task and think it is a good approach for future projects.  However, the dataset provided was quite small and caused a high occurrence of overfittings.  Therefore, I would say the predictions are not the strongest.</w:t>
      </w:r>
    </w:p>
    <w:p w14:paraId="3315B3E9" w14:textId="77777777" w:rsidR="008A5FFF" w:rsidRPr="00A61275" w:rsidRDefault="008A5FFF" w:rsidP="00270B63">
      <w:pPr>
        <w:spacing w:before="0"/>
        <w:contextualSpacing/>
        <w:rPr>
          <w:sz w:val="20"/>
          <w:szCs w:val="20"/>
        </w:rPr>
      </w:pPr>
    </w:p>
    <w:p w14:paraId="6A2ECB25" w14:textId="1391210D" w:rsidR="006E5DB9" w:rsidRDefault="008A5FFF" w:rsidP="006E5DB9">
      <w:pPr>
        <w:spacing w:before="0"/>
        <w:contextualSpacing/>
      </w:pPr>
      <w:r>
        <w:rPr>
          <w:b/>
          <w:bCs/>
        </w:rPr>
        <w:lastRenderedPageBreak/>
        <w:t>Market Basket Analysis</w:t>
      </w:r>
      <w:r w:rsidR="006E5DB9">
        <w:t>:</w:t>
      </w:r>
    </w:p>
    <w:p w14:paraId="349968E7" w14:textId="7CEDE83D" w:rsidR="006E5DB9" w:rsidRDefault="008A5FFF" w:rsidP="006E5DB9">
      <w:pPr>
        <w:spacing w:before="0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This tasks</w:t>
      </w:r>
      <w:proofErr w:type="gramEnd"/>
      <w:r>
        <w:rPr>
          <w:sz w:val="20"/>
          <w:szCs w:val="20"/>
        </w:rPr>
        <w:t xml:space="preserve"> required a market basket analysis on </w:t>
      </w:r>
      <w:proofErr w:type="spellStart"/>
      <w:r>
        <w:rPr>
          <w:sz w:val="20"/>
          <w:szCs w:val="20"/>
        </w:rPr>
        <w:t>Electrondex’s</w:t>
      </w:r>
      <w:proofErr w:type="spellEnd"/>
      <w:r>
        <w:rPr>
          <w:sz w:val="20"/>
          <w:szCs w:val="20"/>
        </w:rPr>
        <w:t xml:space="preserve"> sales history.  The analysis was created to help determine the profitability of acquiring </w:t>
      </w:r>
      <w:proofErr w:type="spellStart"/>
      <w:r>
        <w:rPr>
          <w:sz w:val="20"/>
          <w:szCs w:val="20"/>
        </w:rPr>
        <w:t>Electondex</w:t>
      </w:r>
      <w:proofErr w:type="spellEnd"/>
      <w:r>
        <w:rPr>
          <w:sz w:val="20"/>
          <w:szCs w:val="20"/>
        </w:rPr>
        <w:t xml:space="preserve">.  </w:t>
      </w:r>
      <w:r w:rsidR="00B852E8">
        <w:rPr>
          <w:sz w:val="20"/>
          <w:szCs w:val="20"/>
        </w:rPr>
        <w:t xml:space="preserve">I needed to clean the dataset and remove redundant rules in order to provide a more accurate analysis.  </w:t>
      </w:r>
    </w:p>
    <w:p w14:paraId="4DF370C8" w14:textId="0F3A95FB" w:rsidR="00B852E8" w:rsidRDefault="00B852E8" w:rsidP="006E5DB9">
      <w:pPr>
        <w:spacing w:before="0"/>
        <w:contextualSpacing/>
        <w:rPr>
          <w:sz w:val="20"/>
          <w:szCs w:val="20"/>
        </w:rPr>
      </w:pPr>
    </w:p>
    <w:p w14:paraId="5598722F" w14:textId="3A99DB9D" w:rsidR="00B852E8" w:rsidRPr="00A61275" w:rsidRDefault="00B852E8" w:rsidP="006E5DB9">
      <w:pPr>
        <w:spacing w:before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 utilized the </w:t>
      </w:r>
      <w:proofErr w:type="spellStart"/>
      <w:r>
        <w:rPr>
          <w:sz w:val="20"/>
          <w:szCs w:val="20"/>
        </w:rPr>
        <w:t>Apriori</w:t>
      </w:r>
      <w:proofErr w:type="spellEnd"/>
      <w:r>
        <w:rPr>
          <w:sz w:val="20"/>
          <w:szCs w:val="20"/>
        </w:rPr>
        <w:t xml:space="preserve"> algorithm within the </w:t>
      </w:r>
      <w:proofErr w:type="spellStart"/>
      <w:r>
        <w:rPr>
          <w:sz w:val="20"/>
          <w:szCs w:val="20"/>
        </w:rPr>
        <w:t>arules</w:t>
      </w:r>
      <w:proofErr w:type="spellEnd"/>
      <w:r>
        <w:rPr>
          <w:sz w:val="20"/>
          <w:szCs w:val="20"/>
        </w:rPr>
        <w:t xml:space="preserve"> package to asses product association rules.  I build a great deal of models in order to find the strongest rules.  Out of thousands of transactions, the strongest rules occurred no more than 20 times.  In the future, I would be much more confident in recommending or not recommending whether to </w:t>
      </w:r>
      <w:proofErr w:type="spellStart"/>
      <w:r>
        <w:rPr>
          <w:sz w:val="20"/>
          <w:szCs w:val="20"/>
        </w:rPr>
        <w:t>aquire</w:t>
      </w:r>
      <w:proofErr w:type="spellEnd"/>
      <w:r>
        <w:rPr>
          <w:sz w:val="20"/>
          <w:szCs w:val="20"/>
        </w:rPr>
        <w:t xml:space="preserve"> a company if the sales history was at last 6 </w:t>
      </w:r>
      <w:proofErr w:type="spellStart"/>
      <w:r>
        <w:rPr>
          <w:sz w:val="20"/>
          <w:szCs w:val="20"/>
        </w:rPr>
        <w:t>months worth</w:t>
      </w:r>
      <w:proofErr w:type="spellEnd"/>
      <w:r>
        <w:rPr>
          <w:sz w:val="20"/>
          <w:szCs w:val="20"/>
        </w:rPr>
        <w:t>.  That being said, we are able to glean some actionable data, albeit not the most reliable or confident.</w:t>
      </w:r>
    </w:p>
    <w:p w14:paraId="320A4A75" w14:textId="77777777" w:rsidR="00B852E8" w:rsidRDefault="00B852E8" w:rsidP="00D41C05">
      <w:pPr>
        <w:spacing w:before="0"/>
        <w:contextualSpacing/>
      </w:pPr>
    </w:p>
    <w:p w14:paraId="6DC684DF" w14:textId="77777777" w:rsidR="00B852E8" w:rsidRDefault="00B852E8" w:rsidP="00D41C05">
      <w:pPr>
        <w:spacing w:before="0"/>
        <w:contextualSpacing/>
      </w:pPr>
      <w:r>
        <w:rPr>
          <w:b/>
          <w:bCs/>
        </w:rPr>
        <w:t>Conclusion:</w:t>
      </w:r>
      <w:r w:rsidR="00A61275">
        <w:t xml:space="preserve"> </w:t>
      </w:r>
    </w:p>
    <w:p w14:paraId="701694E8" w14:textId="3B32400B" w:rsidR="00A61275" w:rsidRDefault="00B852E8" w:rsidP="00D41C05">
      <w:pPr>
        <w:spacing w:before="0"/>
        <w:contextualSpacing/>
      </w:pPr>
      <w:r>
        <w:t xml:space="preserve">Blackwell should follow the same path in terms of how data analytic projections are concerned.  The only caveat is the lack of </w:t>
      </w:r>
      <w:r w:rsidR="00B64D66">
        <w:t xml:space="preserve">data.  I also realized that it is not always possible to provide larger datasets and/or data sets with no corrupt data.  Fortunately, models can be tune and adjusted, </w:t>
      </w:r>
      <w:proofErr w:type="gramStart"/>
      <w:r w:rsidR="00B64D66">
        <w:t>i.e.</w:t>
      </w:r>
      <w:proofErr w:type="gramEnd"/>
      <w:r w:rsidR="00B64D66">
        <w:t xml:space="preserve"> 2 </w:t>
      </w:r>
      <w:proofErr w:type="spellStart"/>
      <w:r w:rsidR="00B64D66">
        <w:t>crossfolds</w:t>
      </w:r>
      <w:proofErr w:type="spellEnd"/>
      <w:r w:rsidR="00B64D66">
        <w:t xml:space="preserve"> instead of 10, to account for smaller datasets.  That being said, I look forward to assisting you in future data analytic projects. </w:t>
      </w:r>
      <w:r w:rsidR="00A61275">
        <w:t xml:space="preserve">                 </w:t>
      </w:r>
      <w:r w:rsidR="00240B93">
        <w:t xml:space="preserve"> </w:t>
      </w:r>
    </w:p>
    <w:p w14:paraId="6F952BC1" w14:textId="3EA471BB" w:rsidR="00994CB2" w:rsidRDefault="00A61275" w:rsidP="00D41C05">
      <w:pPr>
        <w:spacing w:before="0"/>
        <w:contextualSpacing/>
      </w:pPr>
      <w:r>
        <w:t xml:space="preserve">                         </w:t>
      </w:r>
    </w:p>
    <w:p w14:paraId="02D7A526" w14:textId="596E17D5" w:rsidR="008F1CD8" w:rsidRDefault="009B3FD3" w:rsidP="00BB5B52">
      <w:r>
        <w:t>GRANT JOHNSON</w:t>
      </w:r>
    </w:p>
    <w:sectPr w:rsidR="008F1CD8">
      <w:footerReference w:type="default" r:id="rId10"/>
      <w:footerReference w:type="first" r:id="rId11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60CFD" w14:textId="77777777" w:rsidR="00133A4A" w:rsidRDefault="00133A4A">
      <w:pPr>
        <w:spacing w:before="0" w:after="0" w:line="240" w:lineRule="auto"/>
      </w:pPr>
      <w:r>
        <w:separator/>
      </w:r>
    </w:p>
    <w:p w14:paraId="7FED0B37" w14:textId="77777777" w:rsidR="00133A4A" w:rsidRDefault="00133A4A"/>
    <w:p w14:paraId="43D43DDB" w14:textId="77777777" w:rsidR="00133A4A" w:rsidRDefault="00133A4A"/>
    <w:p w14:paraId="4055E495" w14:textId="77777777" w:rsidR="00133A4A" w:rsidRDefault="00133A4A"/>
  </w:endnote>
  <w:endnote w:type="continuationSeparator" w:id="0">
    <w:p w14:paraId="388AF758" w14:textId="77777777" w:rsidR="00133A4A" w:rsidRDefault="00133A4A">
      <w:pPr>
        <w:spacing w:before="0" w:after="0" w:line="240" w:lineRule="auto"/>
      </w:pPr>
      <w:r>
        <w:continuationSeparator/>
      </w:r>
    </w:p>
    <w:p w14:paraId="463FBD64" w14:textId="77777777" w:rsidR="00133A4A" w:rsidRDefault="00133A4A"/>
    <w:p w14:paraId="165177AD" w14:textId="77777777" w:rsidR="00133A4A" w:rsidRDefault="00133A4A"/>
    <w:p w14:paraId="4E68F33A" w14:textId="77777777" w:rsidR="00133A4A" w:rsidRDefault="00133A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9F1DB" w14:textId="77777777" w:rsidR="008F1CD8" w:rsidRDefault="00350DD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9A18" w14:textId="459B1E9D" w:rsidR="008F1CD8" w:rsidRDefault="009D577D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D509A" w14:textId="77777777" w:rsidR="00133A4A" w:rsidRDefault="00133A4A">
      <w:pPr>
        <w:spacing w:before="0" w:after="0" w:line="240" w:lineRule="auto"/>
      </w:pPr>
      <w:r>
        <w:separator/>
      </w:r>
    </w:p>
    <w:p w14:paraId="606A0A98" w14:textId="77777777" w:rsidR="00133A4A" w:rsidRDefault="00133A4A"/>
    <w:p w14:paraId="5F256393" w14:textId="77777777" w:rsidR="00133A4A" w:rsidRDefault="00133A4A"/>
    <w:p w14:paraId="3869EFFF" w14:textId="77777777" w:rsidR="00133A4A" w:rsidRDefault="00133A4A"/>
  </w:footnote>
  <w:footnote w:type="continuationSeparator" w:id="0">
    <w:p w14:paraId="5F083AE4" w14:textId="77777777" w:rsidR="00133A4A" w:rsidRDefault="00133A4A">
      <w:pPr>
        <w:spacing w:before="0" w:after="0" w:line="240" w:lineRule="auto"/>
      </w:pPr>
      <w:r>
        <w:continuationSeparator/>
      </w:r>
    </w:p>
    <w:p w14:paraId="59C83516" w14:textId="77777777" w:rsidR="00133A4A" w:rsidRDefault="00133A4A"/>
    <w:p w14:paraId="70A97B49" w14:textId="77777777" w:rsidR="00133A4A" w:rsidRDefault="00133A4A"/>
    <w:p w14:paraId="30EB87BF" w14:textId="77777777" w:rsidR="00133A4A" w:rsidRDefault="00133A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F4F"/>
    <w:multiLevelType w:val="hybridMultilevel"/>
    <w:tmpl w:val="C6D0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57F5"/>
    <w:multiLevelType w:val="hybridMultilevel"/>
    <w:tmpl w:val="CB8E9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76505"/>
    <w:multiLevelType w:val="hybridMultilevel"/>
    <w:tmpl w:val="CB8E9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89"/>
    <w:rsid w:val="00047698"/>
    <w:rsid w:val="00051455"/>
    <w:rsid w:val="00066F45"/>
    <w:rsid w:val="000775EA"/>
    <w:rsid w:val="00124C7F"/>
    <w:rsid w:val="00133A4A"/>
    <w:rsid w:val="001634D2"/>
    <w:rsid w:val="001B52FB"/>
    <w:rsid w:val="00200D86"/>
    <w:rsid w:val="002266C1"/>
    <w:rsid w:val="00240B93"/>
    <w:rsid w:val="00260645"/>
    <w:rsid w:val="00270B63"/>
    <w:rsid w:val="002810AA"/>
    <w:rsid w:val="00290889"/>
    <w:rsid w:val="002C66AD"/>
    <w:rsid w:val="00350DD4"/>
    <w:rsid w:val="00354355"/>
    <w:rsid w:val="0037051E"/>
    <w:rsid w:val="003F2926"/>
    <w:rsid w:val="003F2BA3"/>
    <w:rsid w:val="00413B6C"/>
    <w:rsid w:val="004253E0"/>
    <w:rsid w:val="004B40AE"/>
    <w:rsid w:val="004C3B63"/>
    <w:rsid w:val="004D52B3"/>
    <w:rsid w:val="004E3FEA"/>
    <w:rsid w:val="0054113F"/>
    <w:rsid w:val="0054677F"/>
    <w:rsid w:val="00551CBC"/>
    <w:rsid w:val="005565F2"/>
    <w:rsid w:val="00586F0C"/>
    <w:rsid w:val="005C77E3"/>
    <w:rsid w:val="005D537A"/>
    <w:rsid w:val="00605232"/>
    <w:rsid w:val="0063585B"/>
    <w:rsid w:val="006E5DB9"/>
    <w:rsid w:val="00736F48"/>
    <w:rsid w:val="00772EEB"/>
    <w:rsid w:val="00782841"/>
    <w:rsid w:val="007832ED"/>
    <w:rsid w:val="007923B8"/>
    <w:rsid w:val="008202A0"/>
    <w:rsid w:val="00882120"/>
    <w:rsid w:val="00884748"/>
    <w:rsid w:val="00884D14"/>
    <w:rsid w:val="008A5FFF"/>
    <w:rsid w:val="008F1CD8"/>
    <w:rsid w:val="00922CBB"/>
    <w:rsid w:val="009335B4"/>
    <w:rsid w:val="00956233"/>
    <w:rsid w:val="0096657E"/>
    <w:rsid w:val="00994CB2"/>
    <w:rsid w:val="009B3FD3"/>
    <w:rsid w:val="009D32ED"/>
    <w:rsid w:val="009D577D"/>
    <w:rsid w:val="00A20B0E"/>
    <w:rsid w:val="00A25107"/>
    <w:rsid w:val="00A61275"/>
    <w:rsid w:val="00A67B18"/>
    <w:rsid w:val="00AA4F18"/>
    <w:rsid w:val="00B148D6"/>
    <w:rsid w:val="00B570A0"/>
    <w:rsid w:val="00B64D66"/>
    <w:rsid w:val="00B852E8"/>
    <w:rsid w:val="00BB5B52"/>
    <w:rsid w:val="00BC6C63"/>
    <w:rsid w:val="00C74EB9"/>
    <w:rsid w:val="00CA072B"/>
    <w:rsid w:val="00CB01D8"/>
    <w:rsid w:val="00CB2468"/>
    <w:rsid w:val="00D05D56"/>
    <w:rsid w:val="00D411D9"/>
    <w:rsid w:val="00D41C05"/>
    <w:rsid w:val="00D61CAC"/>
    <w:rsid w:val="00D62E6A"/>
    <w:rsid w:val="00DC55F4"/>
    <w:rsid w:val="00DD68E5"/>
    <w:rsid w:val="00E0412E"/>
    <w:rsid w:val="00E12784"/>
    <w:rsid w:val="00E21E6C"/>
    <w:rsid w:val="00E353B8"/>
    <w:rsid w:val="00EB1E85"/>
    <w:rsid w:val="00ED698B"/>
    <w:rsid w:val="00EF49D8"/>
    <w:rsid w:val="00F24574"/>
    <w:rsid w:val="00F30D6E"/>
    <w:rsid w:val="00F55025"/>
    <w:rsid w:val="00F86236"/>
    <w:rsid w:val="00F86A53"/>
    <w:rsid w:val="00FB5370"/>
    <w:rsid w:val="00FC4ED2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CE7DC"/>
  <w15:chartTrackingRefBased/>
  <w15:docId w15:val="{C0A290A9-DEF4-B941-9307-5AD82153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0A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29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j/Library/Containers/com.microsoft.Word/Data/Library/Application%20Support/Microsoft/Office/16.0/DTS/en-US%7b8DD5AA5A-AFAE-B04E-B189-FD4FE8814FE9%7d/%7bDDD29EC1-91F1-C647-B469-F5C7946E0E81%7dtf10002073.dotx" TargetMode="Externa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{DDD29EC1-91F1-C647-B469-F5C7946E0E81}tf10002073.dotx</Template>
  <TotalTime>41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2022-02-08T20:53:00Z</dcterms:created>
  <dcterms:modified xsi:type="dcterms:W3CDTF">2022-02-08T21:39:00Z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